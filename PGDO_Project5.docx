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D9FFF" w14:textId="77777777" w:rsidR="00E67D21" w:rsidRDefault="00E67D21" w:rsidP="00E67D21">
      <w:pPr>
        <w:pStyle w:val="Subtitle"/>
        <w:jc w:val="center"/>
        <w:rPr>
          <w:b/>
          <w:bCs/>
          <w:noProof/>
          <w:color w:val="59473F" w:themeColor="text2" w:themeShade="BF"/>
          <w:sz w:val="44"/>
          <w:szCs w:val="44"/>
        </w:rPr>
      </w:pPr>
      <w:r w:rsidRPr="00E67D21">
        <w:rPr>
          <w:b/>
          <w:bCs/>
          <w:noProof/>
          <w:sz w:val="44"/>
          <w:szCs w:val="44"/>
        </w:rPr>
        <w:drawing>
          <wp:inline distT="0" distB="0" distL="0" distR="0" wp14:anchorId="016254B0" wp14:editId="68DCB30C">
            <wp:extent cx="4229100" cy="1689100"/>
            <wp:effectExtent l="0" t="0" r="0" b="0"/>
            <wp:docPr id="1652625796" name="Picture 1" descr="A blue and orang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25796" name="Picture 1" descr="A blue and orange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0A81" w14:textId="77777777" w:rsidR="00E67D21" w:rsidRDefault="00E67D21" w:rsidP="00E67D21">
      <w:pPr>
        <w:pStyle w:val="Subtitle"/>
        <w:jc w:val="center"/>
        <w:rPr>
          <w:b/>
          <w:bCs/>
          <w:noProof/>
          <w:color w:val="59473F" w:themeColor="text2" w:themeShade="BF"/>
          <w:sz w:val="44"/>
          <w:szCs w:val="44"/>
        </w:rPr>
      </w:pPr>
    </w:p>
    <w:p w14:paraId="7706473F" w14:textId="77777777" w:rsidR="00E67D21" w:rsidRDefault="00E67D21" w:rsidP="00E67D21"/>
    <w:p w14:paraId="53EEEBC7" w14:textId="77777777" w:rsidR="00E67D21" w:rsidRPr="00E67D21" w:rsidRDefault="00E67D21" w:rsidP="00E67D21"/>
    <w:p w14:paraId="2034891B" w14:textId="2DD7088E" w:rsidR="004943F6" w:rsidRPr="004943F6" w:rsidRDefault="004943F6" w:rsidP="004943F6">
      <w:pPr>
        <w:pStyle w:val="Heading1"/>
        <w:shd w:val="clear" w:color="auto" w:fill="FFFFFF"/>
        <w:spacing w:after="0" w:line="300" w:lineRule="atLeast"/>
        <w:textAlignment w:val="center"/>
        <w:rPr>
          <w:rFonts w:ascii="Roboto" w:hAnsi="Roboto"/>
          <w:color w:val="000000"/>
          <w:spacing w:val="8"/>
          <w:sz w:val="30"/>
          <w:szCs w:val="30"/>
        </w:rPr>
      </w:pPr>
      <w:r>
        <w:rPr>
          <w:rFonts w:ascii="Roboto" w:hAnsi="Roboto"/>
          <w:b/>
          <w:bCs/>
          <w:color w:val="000000"/>
          <w:spacing w:val="8"/>
          <w:sz w:val="30"/>
          <w:szCs w:val="30"/>
        </w:rPr>
        <w:t>PG DO - Configuration Management with Ansible and Terraform</w:t>
      </w:r>
      <w:r>
        <w:rPr>
          <w:rFonts w:ascii="Roboto" w:hAnsi="Roboto"/>
          <w:b/>
          <w:bCs/>
          <w:color w:val="000000"/>
          <w:spacing w:val="8"/>
          <w:sz w:val="30"/>
          <w:szCs w:val="30"/>
        </w:rPr>
        <w:br/>
      </w:r>
    </w:p>
    <w:p w14:paraId="6A488876" w14:textId="2D67CC5B" w:rsidR="00E279B8" w:rsidRPr="004943F6" w:rsidRDefault="004943F6" w:rsidP="00E67D21">
      <w:pPr>
        <w:pStyle w:val="Subtitle"/>
        <w:jc w:val="center"/>
        <w:rPr>
          <w:sz w:val="40"/>
          <w:szCs w:val="40"/>
          <w:lang w:val="en-GB"/>
        </w:rPr>
      </w:pPr>
      <w:r w:rsidRPr="004943F6">
        <w:rPr>
          <w:color w:val="B85A22" w:themeColor="accent2" w:themeShade="BF"/>
          <w:sz w:val="40"/>
          <w:szCs w:val="40"/>
        </w:rPr>
        <w:t>Deploying Web Application Using Ansible</w:t>
      </w:r>
    </w:p>
    <w:p w14:paraId="09B5B507" w14:textId="77777777" w:rsidR="00E67D21" w:rsidRDefault="00E67D21" w:rsidP="00E279B8">
      <w:pPr>
        <w:pStyle w:val="Subtitle"/>
        <w:rPr>
          <w:lang w:val="en-GB"/>
        </w:rPr>
      </w:pPr>
    </w:p>
    <w:p w14:paraId="4B038C8C" w14:textId="77777777" w:rsidR="00E67D21" w:rsidRDefault="00E67D21" w:rsidP="00E279B8">
      <w:pPr>
        <w:pStyle w:val="Subtitle"/>
        <w:rPr>
          <w:lang w:val="en-GB"/>
        </w:rPr>
      </w:pPr>
    </w:p>
    <w:p w14:paraId="76395BBC" w14:textId="77777777" w:rsidR="00E67D21" w:rsidRDefault="00E67D21" w:rsidP="00E67D21">
      <w:pPr>
        <w:rPr>
          <w:lang w:val="en-GB"/>
        </w:rPr>
      </w:pPr>
    </w:p>
    <w:p w14:paraId="274CFE3B" w14:textId="77777777" w:rsidR="00E67D21" w:rsidRDefault="00E67D21" w:rsidP="00E67D21">
      <w:pPr>
        <w:rPr>
          <w:lang w:val="en-GB"/>
        </w:rPr>
      </w:pPr>
    </w:p>
    <w:p w14:paraId="6F18BE8C" w14:textId="77777777" w:rsidR="00E67D21" w:rsidRDefault="00E67D21" w:rsidP="00E67D21">
      <w:pPr>
        <w:rPr>
          <w:lang w:val="en-GB"/>
        </w:rPr>
      </w:pPr>
    </w:p>
    <w:p w14:paraId="3E4363B0" w14:textId="77777777" w:rsidR="00E67D21" w:rsidRDefault="00E67D21" w:rsidP="00E67D21">
      <w:pPr>
        <w:rPr>
          <w:lang w:val="en-GB"/>
        </w:rPr>
      </w:pPr>
    </w:p>
    <w:p w14:paraId="4C0266E7" w14:textId="77777777" w:rsidR="00E67D21" w:rsidRDefault="00E67D21" w:rsidP="00E67D21">
      <w:pPr>
        <w:rPr>
          <w:lang w:val="en-GB"/>
        </w:rPr>
      </w:pPr>
    </w:p>
    <w:p w14:paraId="36C793F8" w14:textId="77777777" w:rsidR="000A0ABB" w:rsidRDefault="000A0ABB" w:rsidP="00E67D21">
      <w:pPr>
        <w:rPr>
          <w:lang w:val="en-GB"/>
        </w:rPr>
      </w:pPr>
    </w:p>
    <w:p w14:paraId="150E4BF8" w14:textId="0D09D279" w:rsidR="00E67D21" w:rsidRDefault="000A0ABB" w:rsidP="00E67D21">
      <w:pPr>
        <w:rPr>
          <w:lang w:val="en-GB"/>
        </w:rPr>
      </w:pPr>
      <w:r w:rsidRPr="000A0ABB">
        <w:rPr>
          <w:b/>
          <w:bCs/>
          <w:lang w:val="en-GB"/>
        </w:rPr>
        <w:t>Git Repository</w:t>
      </w:r>
      <w:r>
        <w:rPr>
          <w:lang w:val="en-GB"/>
        </w:rPr>
        <w:t xml:space="preserve">: </w:t>
      </w:r>
      <w:r w:rsidRPr="000A0ABB">
        <w:rPr>
          <w:color w:val="B85A22" w:themeColor="accent2" w:themeShade="BF"/>
          <w:lang w:val="en-GB"/>
        </w:rPr>
        <w:t>https://github.com/sravan1990/</w:t>
      </w:r>
    </w:p>
    <w:p w14:paraId="6FB9A6C8" w14:textId="77777777" w:rsidR="00E67D21" w:rsidRDefault="00E67D21" w:rsidP="00E67D21">
      <w:pPr>
        <w:rPr>
          <w:lang w:val="en-GB"/>
        </w:rPr>
      </w:pPr>
    </w:p>
    <w:p w14:paraId="5EBC6FA9" w14:textId="77777777" w:rsidR="00E67D21" w:rsidRDefault="00E67D21" w:rsidP="00E67D21">
      <w:pPr>
        <w:rPr>
          <w:lang w:val="en-GB"/>
        </w:rPr>
      </w:pPr>
    </w:p>
    <w:p w14:paraId="6ED4D583" w14:textId="77777777" w:rsidR="000A0ABB" w:rsidRDefault="000A0ABB" w:rsidP="00E67D21">
      <w:pPr>
        <w:rPr>
          <w:lang w:val="en-GB"/>
        </w:rPr>
      </w:pPr>
    </w:p>
    <w:p w14:paraId="5EF77B1D" w14:textId="77777777" w:rsidR="000A0ABB" w:rsidRDefault="000A0ABB" w:rsidP="00E67D21">
      <w:pPr>
        <w:rPr>
          <w:lang w:val="en-GB"/>
        </w:rPr>
      </w:pPr>
    </w:p>
    <w:p w14:paraId="09ED65A7" w14:textId="77777777" w:rsidR="000A0ABB" w:rsidRDefault="000A0ABB" w:rsidP="00E67D21">
      <w:pPr>
        <w:rPr>
          <w:lang w:val="en-GB"/>
        </w:rPr>
      </w:pPr>
    </w:p>
    <w:p w14:paraId="7BF37520" w14:textId="77777777" w:rsidR="000A0ABB" w:rsidRDefault="000A0ABB" w:rsidP="00E67D21">
      <w:pPr>
        <w:rPr>
          <w:lang w:val="en-GB"/>
        </w:rPr>
      </w:pPr>
    </w:p>
    <w:p w14:paraId="70612658" w14:textId="77777777" w:rsidR="000A0ABB" w:rsidRPr="00E67D21" w:rsidRDefault="000A0ABB" w:rsidP="00E67D21">
      <w:pPr>
        <w:rPr>
          <w:lang w:val="en-GB"/>
        </w:rPr>
      </w:pPr>
    </w:p>
    <w:p w14:paraId="7BA80E4D" w14:textId="1AEE8225" w:rsidR="00E279B8" w:rsidRPr="00611B0F" w:rsidRDefault="00000000" w:rsidP="00E279B8">
      <w:pPr>
        <w:pStyle w:val="Subtitle"/>
        <w:rPr>
          <w:lang w:val="en-GB"/>
        </w:rPr>
      </w:pPr>
      <w:sdt>
        <w:sdtPr>
          <w:rPr>
            <w:lang w:val="en-GB"/>
          </w:rPr>
          <w:alias w:val="Presented by:"/>
          <w:tag w:val="Presented by:"/>
          <w:id w:val="2116784469"/>
          <w:placeholder>
            <w:docPart w:val="4E5E456786826046B75353D524934582"/>
          </w:placeholder>
          <w:temporary/>
          <w:showingPlcHdr/>
          <w15:appearance w15:val="hidden"/>
        </w:sdtPr>
        <w:sdtContent>
          <w:r w:rsidR="00E279B8" w:rsidRPr="00611B0F">
            <w:rPr>
              <w:lang w:val="en-GB" w:bidi="en-GB"/>
            </w:rPr>
            <w:t>Presented by:</w:t>
          </w:r>
        </w:sdtContent>
      </w:sdt>
      <w:r w:rsidR="00E279B8" w:rsidRPr="00611B0F">
        <w:rPr>
          <w:lang w:val="en-GB" w:bidi="en-GB"/>
        </w:rPr>
        <w:t xml:space="preserve"> </w:t>
      </w:r>
      <w:sdt>
        <w:sdtPr>
          <w:rPr>
            <w:color w:val="B85A22" w:themeColor="accent2" w:themeShade="BF"/>
            <w:lang w:val="en-GB"/>
          </w:rPr>
          <w:alias w:val="Enter your name:"/>
          <w:tag w:val="Enter your name:"/>
          <w:id w:val="-679964544"/>
          <w:placeholder>
            <w:docPart w:val="1EB7FE5FC8888F49846A3AD6A6E6B85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C556CD" w:rsidRPr="000A0ABB">
            <w:rPr>
              <w:color w:val="B85A22" w:themeColor="accent2" w:themeShade="BF"/>
              <w:lang w:val="en-GB"/>
            </w:rPr>
            <w:t>Venkata Sravan Kumar Chivukula</w:t>
          </w:r>
        </w:sdtContent>
      </w:sdt>
    </w:p>
    <w:p w14:paraId="79398E57" w14:textId="2396E399" w:rsidR="00E279B8" w:rsidRPr="00611B0F" w:rsidRDefault="00000000" w:rsidP="00E279B8">
      <w:pPr>
        <w:pStyle w:val="Contactinfo"/>
        <w:rPr>
          <w:lang w:val="en-GB"/>
        </w:rPr>
      </w:pPr>
      <w:sdt>
        <w:sdtPr>
          <w:rPr>
            <w:lang w:val="en-GB"/>
          </w:rPr>
          <w:alias w:val="Enter company name:"/>
          <w:tag w:val=""/>
          <w:id w:val="442581965"/>
          <w:placeholder>
            <w:docPart w:val="0F925E4415093C40836341CD4DC68998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C556CD">
            <w:rPr>
              <w:lang w:val="en-GB"/>
            </w:rPr>
            <w:t>.</w:t>
          </w:r>
        </w:sdtContent>
      </w:sdt>
    </w:p>
    <w:p w14:paraId="30168EE0" w14:textId="328228D8" w:rsidR="00E279B8" w:rsidRPr="00611B0F" w:rsidRDefault="00000000" w:rsidP="00714CE5">
      <w:pPr>
        <w:pStyle w:val="Contactinfo"/>
        <w:rPr>
          <w:lang w:val="en-GB"/>
        </w:rPr>
      </w:pPr>
      <w:sdt>
        <w:sdtPr>
          <w:rPr>
            <w:lang w:val="en-GB"/>
          </w:rPr>
          <w:alias w:val="Enter company address:"/>
          <w:tag w:val="Enter company address:"/>
          <w:id w:val="1489432431"/>
          <w:placeholder>
            <w:docPart w:val="370E4916C1FC8140AFDD004C8A3FABFE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Content>
          <w:r w:rsidR="00C556CD">
            <w:rPr>
              <w:lang w:val="en-GB"/>
            </w:rPr>
            <w:t>.</w:t>
          </w:r>
        </w:sdtContent>
      </w:sdt>
    </w:p>
    <w:p w14:paraId="3334E6C1" w14:textId="77777777" w:rsidR="00C556CD" w:rsidRDefault="00C556CD" w:rsidP="004943F6">
      <w:pPr>
        <w:ind w:left="0"/>
        <w:rPr>
          <w:noProof/>
          <w:lang w:val="en-GB"/>
        </w:rPr>
      </w:pPr>
    </w:p>
    <w:p w14:paraId="70E6097C" w14:textId="77777777" w:rsidR="00573505" w:rsidRDefault="00573505" w:rsidP="00EC441A">
      <w:pPr>
        <w:pStyle w:val="Heading1"/>
        <w:shd w:val="clear" w:color="auto" w:fill="FFFFFF"/>
        <w:spacing w:after="0" w:line="300" w:lineRule="atLeast"/>
        <w:ind w:left="0"/>
        <w:textAlignment w:val="center"/>
        <w:rPr>
          <w:rFonts w:ascii="Roboto" w:hAnsi="Roboto"/>
          <w:b/>
          <w:bCs/>
          <w:color w:val="000000"/>
          <w:spacing w:val="8"/>
        </w:rPr>
      </w:pPr>
    </w:p>
    <w:p w14:paraId="7C9A7150" w14:textId="039ECC18" w:rsidR="004943F6" w:rsidRPr="004943F6" w:rsidRDefault="004943F6" w:rsidP="00EC441A">
      <w:pPr>
        <w:pStyle w:val="Heading1"/>
        <w:shd w:val="clear" w:color="auto" w:fill="FFFFFF"/>
        <w:spacing w:after="0" w:line="300" w:lineRule="atLeast"/>
        <w:ind w:left="0"/>
        <w:textAlignment w:val="center"/>
        <w:rPr>
          <w:rFonts w:ascii="Roboto" w:hAnsi="Roboto"/>
          <w:b/>
          <w:bCs/>
          <w:color w:val="000000"/>
          <w:spacing w:val="8"/>
          <w:lang w:val="en-GB"/>
        </w:rPr>
      </w:pPr>
      <w:r w:rsidRPr="004943F6">
        <w:rPr>
          <w:rFonts w:ascii="Roboto" w:hAnsi="Roboto"/>
          <w:b/>
          <w:bCs/>
          <w:color w:val="000000"/>
          <w:spacing w:val="8"/>
        </w:rPr>
        <w:t>Deploying Web Application Using Ansible</w:t>
      </w:r>
    </w:p>
    <w:p w14:paraId="613CAD13" w14:textId="77777777" w:rsidR="004943F6" w:rsidRDefault="004943F6">
      <w:pPr>
        <w:pStyle w:val="Heading1"/>
        <w:rPr>
          <w:lang w:val="en-GB"/>
        </w:rPr>
      </w:pPr>
    </w:p>
    <w:p w14:paraId="37DE3DFC" w14:textId="7872A54F" w:rsidR="00907CBB" w:rsidRPr="00611B0F" w:rsidRDefault="00000000">
      <w:pPr>
        <w:pStyle w:val="Heading1"/>
        <w:rPr>
          <w:lang w:val="en-GB"/>
        </w:rPr>
      </w:pPr>
      <w:sdt>
        <w:sdtPr>
          <w:rPr>
            <w:lang w:val="en-GB"/>
          </w:rPr>
          <w:alias w:val="Enter title:"/>
          <w:tag w:val=""/>
          <w:id w:val="1901021919"/>
          <w:placeholder>
            <w:docPart w:val="8773A04091370E4FB0882AF9C0F5A62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C556CD">
            <w:rPr>
              <w:lang w:val="en-GB"/>
            </w:rPr>
            <w:t>Project Agenda</w:t>
          </w:r>
        </w:sdtContent>
      </w:sdt>
    </w:p>
    <w:p w14:paraId="2DFFA330" w14:textId="77777777" w:rsidR="00C556CD" w:rsidRDefault="00C556CD"/>
    <w:p w14:paraId="6AB2C926" w14:textId="6468871A" w:rsidR="00C556CD" w:rsidRPr="00C556CD" w:rsidRDefault="004943F6" w:rsidP="00C556CD">
      <w:r>
        <w:t>To create an automation script to deploy an application using Ansible.</w:t>
      </w:r>
      <w:r w:rsidR="00C556CD">
        <w:br/>
      </w:r>
    </w:p>
    <w:p w14:paraId="204B5676" w14:textId="229C9978" w:rsidR="00C556CD" w:rsidRPr="00611B0F" w:rsidRDefault="004943F6" w:rsidP="00D9674F">
      <w:pPr>
        <w:pStyle w:val="Heading1"/>
        <w:rPr>
          <w:lang w:val="en-GB"/>
        </w:rPr>
      </w:pPr>
      <w:r>
        <w:rPr>
          <w:lang w:val="en-GB"/>
        </w:rPr>
        <w:t>Scenario</w:t>
      </w:r>
    </w:p>
    <w:p w14:paraId="703439FC" w14:textId="58648F3B" w:rsidR="00C556CD" w:rsidRDefault="004943F6" w:rsidP="00C556CD">
      <w:pPr>
        <w:spacing w:after="0" w:line="276" w:lineRule="auto"/>
        <w:rPr>
          <w:b/>
          <w:bCs/>
          <w:color w:val="B85A22" w:themeColor="accent2" w:themeShade="BF"/>
        </w:rPr>
      </w:pPr>
      <w:r w:rsidRPr="004943F6">
        <w:t>You have joined as a DevOps engineer in XYZ Pvt. Ltd. It is a platform where individuals can create their profile and start blogging on various topics. The application is ready to be hosted on a server. You are tasked with implementing an Ansible script to deploy this application on a remote Nginx server.</w:t>
      </w:r>
    </w:p>
    <w:p w14:paraId="2D0391DC" w14:textId="77777777" w:rsidR="00E67D21" w:rsidRDefault="00E67D21" w:rsidP="00C556CD">
      <w:pPr>
        <w:spacing w:after="0" w:line="276" w:lineRule="auto"/>
        <w:rPr>
          <w:b/>
          <w:bCs/>
          <w:color w:val="B85A22" w:themeColor="accent2" w:themeShade="BF"/>
        </w:rPr>
      </w:pPr>
    </w:p>
    <w:p w14:paraId="125A2A37" w14:textId="3BB8828A" w:rsidR="004943F6" w:rsidRPr="00611B0F" w:rsidRDefault="004943F6" w:rsidP="00D9674F">
      <w:pPr>
        <w:pStyle w:val="Heading1"/>
        <w:rPr>
          <w:lang w:val="en-GB"/>
        </w:rPr>
      </w:pPr>
      <w:r>
        <w:rPr>
          <w:lang w:val="en-GB"/>
        </w:rPr>
        <w:t>Industry relevance</w:t>
      </w:r>
    </w:p>
    <w:p w14:paraId="218B4F12" w14:textId="77777777" w:rsidR="004943F6" w:rsidRPr="004943F6" w:rsidRDefault="004943F6" w:rsidP="004943F6">
      <w:pPr>
        <w:spacing w:after="0" w:line="276" w:lineRule="auto"/>
        <w:rPr>
          <w:lang w:val="en-DE"/>
        </w:rPr>
      </w:pPr>
      <w:r w:rsidRPr="004943F6">
        <w:rPr>
          <w:lang w:val="en-DE"/>
        </w:rPr>
        <w:t>The following tools used in this project serve specific purposes within the industry:</w:t>
      </w:r>
    </w:p>
    <w:p w14:paraId="786528AC" w14:textId="77777777" w:rsidR="004943F6" w:rsidRPr="004943F6" w:rsidRDefault="004943F6" w:rsidP="004943F6">
      <w:pPr>
        <w:spacing w:after="0" w:line="276" w:lineRule="auto"/>
        <w:rPr>
          <w:lang w:val="en-DE"/>
        </w:rPr>
      </w:pPr>
      <w:r w:rsidRPr="004943F6">
        <w:rPr>
          <w:b/>
          <w:bCs/>
          <w:lang w:val="en-DE"/>
        </w:rPr>
        <w:t>1. Ansible:</w:t>
      </w:r>
      <w:r w:rsidRPr="004943F6">
        <w:rPr>
          <w:lang w:val="en-DE"/>
        </w:rPr>
        <w:t> Ansible automates IT tasks, streamlining configuration management, application deployment, and orchestration. It uses simple, human-readable YAML files called playbooks, allowing easy setup and management of complex IT environments</w:t>
      </w:r>
    </w:p>
    <w:p w14:paraId="3B5530D6" w14:textId="77777777" w:rsidR="004943F6" w:rsidRPr="004943F6" w:rsidRDefault="004943F6" w:rsidP="00C556CD">
      <w:pPr>
        <w:spacing w:after="0" w:line="276" w:lineRule="auto"/>
        <w:rPr>
          <w:b/>
          <w:bCs/>
          <w:color w:val="B85A22" w:themeColor="accent2" w:themeShade="BF"/>
          <w:lang w:val="en-DE"/>
        </w:rPr>
      </w:pPr>
    </w:p>
    <w:p w14:paraId="78AA2F13" w14:textId="77777777" w:rsidR="004943F6" w:rsidRDefault="004943F6" w:rsidP="00C556CD">
      <w:pPr>
        <w:spacing w:after="0" w:line="276" w:lineRule="auto"/>
        <w:rPr>
          <w:b/>
          <w:bCs/>
          <w:color w:val="B85A22" w:themeColor="accent2" w:themeShade="BF"/>
        </w:rPr>
      </w:pPr>
    </w:p>
    <w:p w14:paraId="3ED6AE7C" w14:textId="77777777" w:rsidR="004943F6" w:rsidRDefault="00C556CD" w:rsidP="00E67D21">
      <w:pPr>
        <w:spacing w:after="0" w:line="276" w:lineRule="auto"/>
      </w:pPr>
      <w:r w:rsidRPr="00C556CD">
        <w:rPr>
          <w:b/>
          <w:bCs/>
          <w:color w:val="B85A22" w:themeColor="accent2" w:themeShade="BF"/>
        </w:rPr>
        <w:t>Tools required</w:t>
      </w:r>
      <w:r>
        <w:t xml:space="preserve">: </w:t>
      </w:r>
      <w:r w:rsidR="00E67D21">
        <w:t xml:space="preserve"> </w:t>
      </w:r>
      <w:r w:rsidR="00E67D21">
        <w:tab/>
      </w:r>
      <w:r w:rsidR="004943F6">
        <w:t>Ansible</w:t>
      </w:r>
    </w:p>
    <w:p w14:paraId="40E3A0D4" w14:textId="79F81F53" w:rsidR="00E67D21" w:rsidRDefault="00C556CD" w:rsidP="004943F6">
      <w:pPr>
        <w:spacing w:after="0" w:line="276" w:lineRule="auto"/>
        <w:ind w:left="1512" w:firstLine="648"/>
      </w:pPr>
      <w:r>
        <w:t xml:space="preserve">Terraform, </w:t>
      </w:r>
    </w:p>
    <w:p w14:paraId="7AA11E5D" w14:textId="77777777" w:rsidR="00E67D21" w:rsidRDefault="00C556CD" w:rsidP="00E67D21">
      <w:pPr>
        <w:spacing w:after="0" w:line="276" w:lineRule="auto"/>
        <w:ind w:left="1440" w:firstLine="720"/>
      </w:pPr>
      <w:r>
        <w:t xml:space="preserve">AWS account with security credentials, </w:t>
      </w:r>
    </w:p>
    <w:p w14:paraId="3A484C43" w14:textId="378989DF" w:rsidR="00C556CD" w:rsidRDefault="00C556CD" w:rsidP="00E67D21">
      <w:pPr>
        <w:spacing w:after="0" w:line="276" w:lineRule="auto"/>
        <w:ind w:left="1440" w:firstLine="720"/>
        <w:rPr>
          <w:b/>
          <w:bCs/>
          <w:color w:val="B85A22" w:themeColor="accent2" w:themeShade="BF"/>
        </w:rPr>
      </w:pPr>
      <w:r>
        <w:t>Keypair</w:t>
      </w:r>
      <w:r>
        <w:br/>
      </w:r>
    </w:p>
    <w:p w14:paraId="13858041" w14:textId="77777777" w:rsidR="00E67D21" w:rsidRDefault="00E67D21" w:rsidP="00C556CD">
      <w:pPr>
        <w:spacing w:after="0" w:line="276" w:lineRule="auto"/>
        <w:rPr>
          <w:b/>
          <w:bCs/>
          <w:color w:val="B85A22" w:themeColor="accent2" w:themeShade="BF"/>
        </w:rPr>
      </w:pPr>
    </w:p>
    <w:p w14:paraId="7227EC7B" w14:textId="2A3B26B2" w:rsidR="00C556CD" w:rsidRDefault="00C556CD" w:rsidP="00C556CD">
      <w:pPr>
        <w:spacing w:after="0" w:line="276" w:lineRule="auto"/>
      </w:pPr>
      <w:r w:rsidRPr="00C556CD">
        <w:rPr>
          <w:b/>
          <w:bCs/>
          <w:color w:val="B85A22" w:themeColor="accent2" w:themeShade="BF"/>
        </w:rPr>
        <w:t>Expected Deliverables</w:t>
      </w:r>
      <w:r>
        <w:t xml:space="preserve">: Launch an EC2 instance using Terraform </w:t>
      </w:r>
    </w:p>
    <w:p w14:paraId="38D8F95D" w14:textId="77777777" w:rsidR="00C556CD" w:rsidRDefault="00C556CD" w:rsidP="00C556CD">
      <w:pPr>
        <w:spacing w:after="0" w:line="276" w:lineRule="auto"/>
        <w:ind w:left="1512" w:firstLine="648"/>
      </w:pPr>
      <w:r>
        <w:t xml:space="preserve">Connect to the instance </w:t>
      </w:r>
    </w:p>
    <w:p w14:paraId="2746B246" w14:textId="1ABFB84C" w:rsidR="00EC441A" w:rsidRDefault="004943F6" w:rsidP="00EC441A">
      <w:pPr>
        <w:ind w:left="1512" w:firstLine="648"/>
        <w:rPr>
          <w:lang w:val="en-GB"/>
        </w:rPr>
      </w:pPr>
      <w:r>
        <w:t>Execute the playbook to deploy the web application on the remote server</w:t>
      </w:r>
    </w:p>
    <w:p w14:paraId="3D4853B2" w14:textId="77777777" w:rsidR="00EC441A" w:rsidRDefault="00EC441A" w:rsidP="00D9674F">
      <w:pPr>
        <w:pStyle w:val="Heading1"/>
        <w:rPr>
          <w:lang w:val="en-GB"/>
        </w:rPr>
      </w:pPr>
    </w:p>
    <w:p w14:paraId="5946946A" w14:textId="77777777" w:rsidR="00EC441A" w:rsidRDefault="00EC441A" w:rsidP="00EC441A">
      <w:pPr>
        <w:rPr>
          <w:lang w:val="en-GB"/>
        </w:rPr>
      </w:pPr>
    </w:p>
    <w:p w14:paraId="58B90126" w14:textId="77777777" w:rsidR="00EC441A" w:rsidRDefault="00EC441A" w:rsidP="00EC441A">
      <w:pPr>
        <w:rPr>
          <w:lang w:val="en-GB"/>
        </w:rPr>
      </w:pPr>
    </w:p>
    <w:p w14:paraId="3134E016" w14:textId="77777777" w:rsidR="00EC441A" w:rsidRDefault="00EC441A" w:rsidP="00EC441A">
      <w:pPr>
        <w:rPr>
          <w:lang w:val="en-GB"/>
        </w:rPr>
      </w:pPr>
    </w:p>
    <w:p w14:paraId="2015FD71" w14:textId="77777777" w:rsidR="00EC441A" w:rsidRDefault="00EC441A" w:rsidP="00EC441A">
      <w:pPr>
        <w:rPr>
          <w:lang w:val="en-GB"/>
        </w:rPr>
      </w:pPr>
    </w:p>
    <w:p w14:paraId="0F6CF8A2" w14:textId="77777777" w:rsidR="00EC441A" w:rsidRDefault="00EC441A" w:rsidP="00EC441A">
      <w:pPr>
        <w:rPr>
          <w:lang w:val="en-GB"/>
        </w:rPr>
      </w:pPr>
    </w:p>
    <w:p w14:paraId="0F7E2D55" w14:textId="77777777" w:rsidR="00EC441A" w:rsidRDefault="00EC441A" w:rsidP="00EC441A">
      <w:pPr>
        <w:rPr>
          <w:lang w:val="en-GB"/>
        </w:rPr>
      </w:pPr>
    </w:p>
    <w:p w14:paraId="7CC6D9B3" w14:textId="77777777" w:rsidR="000B2B1E" w:rsidRDefault="000B2B1E" w:rsidP="00EC441A">
      <w:pPr>
        <w:rPr>
          <w:lang w:val="en-GB"/>
        </w:rPr>
      </w:pPr>
    </w:p>
    <w:p w14:paraId="128C8AA4" w14:textId="77777777" w:rsidR="000B2B1E" w:rsidRDefault="000B2B1E" w:rsidP="00EC441A">
      <w:pPr>
        <w:rPr>
          <w:lang w:val="en-GB"/>
        </w:rPr>
      </w:pPr>
    </w:p>
    <w:p w14:paraId="105CC3CA" w14:textId="77777777" w:rsidR="000B2B1E" w:rsidRPr="00EC441A" w:rsidRDefault="000B2B1E" w:rsidP="00EC441A">
      <w:pPr>
        <w:rPr>
          <w:lang w:val="en-GB"/>
        </w:rPr>
      </w:pPr>
    </w:p>
    <w:p w14:paraId="43F895B6" w14:textId="760BC9C4" w:rsidR="00907CBB" w:rsidRPr="00611B0F" w:rsidRDefault="00573505" w:rsidP="00D9674F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Solution </w:t>
      </w:r>
      <w:r w:rsidR="000D3C14">
        <w:rPr>
          <w:lang w:val="en-GB"/>
        </w:rPr>
        <w:t>Execution Steps</w:t>
      </w:r>
    </w:p>
    <w:p w14:paraId="0BF05B14" w14:textId="3635AB32" w:rsidR="000B2B1E" w:rsidRPr="000B2B1E" w:rsidRDefault="000B2B1E" w:rsidP="003C588A">
      <w:pPr>
        <w:pStyle w:val="Heading2"/>
        <w:numPr>
          <w:ilvl w:val="0"/>
          <w:numId w:val="19"/>
        </w:numPr>
        <w:rPr>
          <w:lang w:val="en-DE"/>
        </w:rPr>
      </w:pPr>
      <w:r w:rsidRPr="000B2B1E">
        <w:rPr>
          <w:lang w:val="en-DE"/>
        </w:rPr>
        <w:t>Launch an EC2 instance using Terraform</w:t>
      </w:r>
      <w:r w:rsidR="00D6587B">
        <w:rPr>
          <w:lang w:val="en-DE"/>
        </w:rPr>
        <w:t xml:space="preserve"> representing a Remote server</w:t>
      </w:r>
    </w:p>
    <w:p w14:paraId="1FAF5119" w14:textId="73678CD7" w:rsidR="000B2B1E" w:rsidRDefault="000B2B1E" w:rsidP="000B2B1E">
      <w:pPr>
        <w:numPr>
          <w:ilvl w:val="1"/>
          <w:numId w:val="17"/>
        </w:numPr>
        <w:rPr>
          <w:lang w:val="en-DE"/>
        </w:rPr>
      </w:pPr>
      <w:r>
        <w:rPr>
          <w:lang w:val="en-DE"/>
        </w:rPr>
        <w:t xml:space="preserve">Create a </w:t>
      </w:r>
      <w:r>
        <w:rPr>
          <w:b/>
          <w:bCs/>
          <w:lang w:val="en-DE"/>
        </w:rPr>
        <w:t>main</w:t>
      </w:r>
      <w:r w:rsidRPr="00FD5259">
        <w:rPr>
          <w:b/>
          <w:bCs/>
          <w:lang w:val="en-DE"/>
        </w:rPr>
        <w:t>.tf</w:t>
      </w:r>
      <w:r>
        <w:rPr>
          <w:lang w:val="en-DE"/>
        </w:rPr>
        <w:t xml:space="preserve"> file. (Check the repository)</w:t>
      </w:r>
    </w:p>
    <w:p w14:paraId="202D7A9B" w14:textId="77777777" w:rsidR="000B2B1E" w:rsidRDefault="000B2B1E" w:rsidP="000B2B1E">
      <w:pPr>
        <w:numPr>
          <w:ilvl w:val="1"/>
          <w:numId w:val="17"/>
        </w:numPr>
        <w:rPr>
          <w:lang w:val="en-DE"/>
        </w:rPr>
      </w:pPr>
      <w:r w:rsidRPr="000D3C14">
        <w:rPr>
          <w:lang w:val="en-DE"/>
        </w:rPr>
        <w:t xml:space="preserve">initialize terraform using command : </w:t>
      </w:r>
      <w:r>
        <w:rPr>
          <w:lang w:val="en-DE"/>
        </w:rPr>
        <w:br/>
      </w:r>
      <w:r w:rsidRPr="00F54DE5">
        <w:rPr>
          <w:i/>
          <w:iCs/>
          <w:lang w:val="en-DE"/>
        </w:rPr>
        <w:t>$ terraform init</w:t>
      </w:r>
      <w:r w:rsidRPr="000D3C14">
        <w:rPr>
          <w:lang w:val="en-DE"/>
        </w:rPr>
        <w:t xml:space="preserve"> </w:t>
      </w:r>
    </w:p>
    <w:p w14:paraId="0BC54C60" w14:textId="77777777" w:rsidR="000B2B1E" w:rsidRDefault="000B2B1E" w:rsidP="000B2B1E">
      <w:pPr>
        <w:numPr>
          <w:ilvl w:val="1"/>
          <w:numId w:val="17"/>
        </w:numPr>
        <w:rPr>
          <w:lang w:val="en-DE"/>
        </w:rPr>
      </w:pPr>
      <w:r w:rsidRPr="000D3C14">
        <w:rPr>
          <w:lang w:val="en-DE"/>
        </w:rPr>
        <w:t xml:space="preserve">Run plan : </w:t>
      </w:r>
      <w:r>
        <w:rPr>
          <w:lang w:val="en-DE"/>
        </w:rPr>
        <w:br/>
      </w:r>
      <w:r w:rsidRPr="00F54DE5">
        <w:rPr>
          <w:i/>
          <w:iCs/>
          <w:lang w:val="en-DE"/>
        </w:rPr>
        <w:t>$ terraform plan</w:t>
      </w:r>
      <w:r w:rsidRPr="000D3C14">
        <w:rPr>
          <w:lang w:val="en-DE"/>
        </w:rPr>
        <w:t xml:space="preserve"> </w:t>
      </w:r>
    </w:p>
    <w:p w14:paraId="2B0FBDF7" w14:textId="77777777" w:rsidR="000B2B1E" w:rsidRDefault="000B2B1E" w:rsidP="000B2B1E">
      <w:pPr>
        <w:numPr>
          <w:ilvl w:val="1"/>
          <w:numId w:val="17"/>
        </w:numPr>
        <w:rPr>
          <w:lang w:val="en-DE"/>
        </w:rPr>
      </w:pPr>
      <w:r w:rsidRPr="000D3C14">
        <w:rPr>
          <w:lang w:val="en-DE"/>
        </w:rPr>
        <w:t xml:space="preserve">run apply : </w:t>
      </w:r>
      <w:r>
        <w:rPr>
          <w:lang w:val="en-DE"/>
        </w:rPr>
        <w:br/>
      </w:r>
      <w:r w:rsidRPr="00F54DE5">
        <w:rPr>
          <w:i/>
          <w:iCs/>
          <w:lang w:val="en-DE"/>
        </w:rPr>
        <w:t>$ terraform apply</w:t>
      </w:r>
      <w:r w:rsidRPr="000D3C14">
        <w:rPr>
          <w:lang w:val="en-DE"/>
        </w:rPr>
        <w:t xml:space="preserve"> </w:t>
      </w:r>
    </w:p>
    <w:p w14:paraId="18277B88" w14:textId="63D55D98" w:rsidR="000B2B1E" w:rsidRDefault="000B2B1E" w:rsidP="000B2B1E">
      <w:pPr>
        <w:rPr>
          <w:lang w:val="en-DE"/>
        </w:rPr>
      </w:pPr>
      <w:r>
        <w:rPr>
          <w:lang w:val="en-DE"/>
        </w:rPr>
        <w:t>N</w:t>
      </w:r>
      <w:r w:rsidRPr="000D3C14">
        <w:rPr>
          <w:lang w:val="en-DE"/>
        </w:rPr>
        <w:t>ow check whether instance is created in AWS.</w:t>
      </w:r>
      <w:r w:rsidR="00460272">
        <w:rPr>
          <w:lang w:val="en-DE"/>
        </w:rPr>
        <w:br/>
      </w:r>
      <w:r w:rsidR="00460272" w:rsidRPr="00460272">
        <w:drawing>
          <wp:inline distT="0" distB="0" distL="0" distR="0" wp14:anchorId="0B74730D" wp14:editId="4B2685AA">
            <wp:extent cx="5731510" cy="593725"/>
            <wp:effectExtent l="0" t="0" r="0" b="3175"/>
            <wp:docPr id="185189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97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9068" w14:textId="77777777" w:rsidR="00460272" w:rsidRPr="000B2B1E" w:rsidRDefault="00460272" w:rsidP="000B2B1E"/>
    <w:p w14:paraId="1A5E9199" w14:textId="3F26DD7B" w:rsidR="003C588A" w:rsidRDefault="007C3611" w:rsidP="003C588A">
      <w:pPr>
        <w:pStyle w:val="Heading2"/>
        <w:numPr>
          <w:ilvl w:val="0"/>
          <w:numId w:val="17"/>
        </w:numPr>
      </w:pPr>
      <w:r w:rsidRPr="007C3611">
        <w:t>Create an inventory file to define the remote server</w:t>
      </w:r>
    </w:p>
    <w:p w14:paraId="1D251A7E" w14:textId="600E2998" w:rsidR="007C3611" w:rsidRDefault="007C3611" w:rsidP="003C588A">
      <w:pPr>
        <w:pStyle w:val="Heading3"/>
        <w:ind w:left="142"/>
      </w:pPr>
      <w:r>
        <w:br/>
      </w:r>
      <w:r w:rsidR="00947413">
        <w:rPr>
          <w:noProof/>
        </w:rPr>
        <w:drawing>
          <wp:inline distT="0" distB="0" distL="0" distR="0" wp14:anchorId="7063E5F3" wp14:editId="552D0A4B">
            <wp:extent cx="3479800" cy="1282700"/>
            <wp:effectExtent l="0" t="0" r="0" b="0"/>
            <wp:docPr id="14043679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6791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8724" w14:textId="77777777" w:rsidR="00460272" w:rsidRPr="00460272" w:rsidRDefault="00460272" w:rsidP="00460272"/>
    <w:p w14:paraId="5985DA23" w14:textId="39F9C595" w:rsidR="00573505" w:rsidRDefault="003C588A" w:rsidP="003C588A">
      <w:pPr>
        <w:pStyle w:val="Heading2"/>
        <w:numPr>
          <w:ilvl w:val="0"/>
          <w:numId w:val="17"/>
        </w:numPr>
      </w:pPr>
      <w:r>
        <w:t>Create</w:t>
      </w:r>
      <w:r w:rsidR="007C3611" w:rsidRPr="007C3611">
        <w:t xml:space="preserve"> a YAML playbook with tasks for installing Nginx, copying web application files, deploying the Nginx configuration, and enabling the site</w:t>
      </w:r>
      <w:r w:rsidR="007C3611">
        <w:t>.</w:t>
      </w:r>
    </w:p>
    <w:p w14:paraId="41D77164" w14:textId="296A3989" w:rsidR="00460272" w:rsidRDefault="00460272" w:rsidP="00460272">
      <w:pPr>
        <w:numPr>
          <w:ilvl w:val="1"/>
          <w:numId w:val="17"/>
        </w:numPr>
        <w:rPr>
          <w:lang w:val="en-DE"/>
        </w:rPr>
      </w:pPr>
      <w:r>
        <w:rPr>
          <w:lang w:val="en-DE"/>
        </w:rPr>
        <w:t xml:space="preserve">Create a </w:t>
      </w:r>
      <w:r>
        <w:rPr>
          <w:b/>
          <w:bCs/>
          <w:lang w:val="en-DE"/>
        </w:rPr>
        <w:t>ngnix.yml</w:t>
      </w:r>
      <w:r>
        <w:rPr>
          <w:lang w:val="en-DE"/>
        </w:rPr>
        <w:t xml:space="preserve"> file. (Check the </w:t>
      </w:r>
      <w:r>
        <w:rPr>
          <w:lang w:val="en-DE"/>
        </w:rPr>
        <w:t xml:space="preserve">git </w:t>
      </w:r>
      <w:r>
        <w:rPr>
          <w:lang w:val="en-DE"/>
        </w:rPr>
        <w:t>repository)</w:t>
      </w:r>
    </w:p>
    <w:p w14:paraId="65D71763" w14:textId="77777777" w:rsidR="001A3C59" w:rsidRPr="00573505" w:rsidRDefault="001A3C59" w:rsidP="00573505">
      <w:pPr>
        <w:ind w:left="142"/>
      </w:pPr>
    </w:p>
    <w:p w14:paraId="309B7B99" w14:textId="3BC664A8" w:rsidR="007C3611" w:rsidRDefault="007C3611" w:rsidP="003C588A">
      <w:pPr>
        <w:pStyle w:val="Heading2"/>
        <w:numPr>
          <w:ilvl w:val="0"/>
          <w:numId w:val="17"/>
        </w:numPr>
      </w:pPr>
      <w:r w:rsidRPr="007C3611">
        <w:t xml:space="preserve">Create a directory for templates and an Ansible playbook for the Nginx configuration </w:t>
      </w:r>
    </w:p>
    <w:p w14:paraId="1E5B73B8" w14:textId="548B801D" w:rsidR="00F54DE5" w:rsidRDefault="00F54DE5" w:rsidP="00460272">
      <w:pPr>
        <w:numPr>
          <w:ilvl w:val="1"/>
          <w:numId w:val="17"/>
        </w:numPr>
        <w:rPr>
          <w:lang w:val="en-DE"/>
        </w:rPr>
      </w:pPr>
      <w:r>
        <w:rPr>
          <w:lang w:val="en-DE"/>
        </w:rPr>
        <w:t>Templates can be saved under a dedicated directory on the remote</w:t>
      </w:r>
      <w:r>
        <w:rPr>
          <w:lang w:val="en-DE"/>
        </w:rPr>
        <w:br/>
      </w:r>
      <w:r>
        <w:rPr>
          <w:lang w:val="en-DE"/>
        </w:rPr>
        <w:br/>
      </w:r>
      <w:r w:rsidRPr="00F54DE5">
        <w:rPr>
          <w:i/>
          <w:iCs/>
          <w:lang w:val="en-DE"/>
        </w:rPr>
        <w:t>var/www/html/application/templates</w:t>
      </w:r>
      <w:r>
        <w:rPr>
          <w:i/>
          <w:iCs/>
          <w:lang w:val="en-DE"/>
        </w:rPr>
        <w:br/>
      </w:r>
    </w:p>
    <w:p w14:paraId="0CF933C2" w14:textId="3549C4C0" w:rsidR="00F54DE5" w:rsidRDefault="00F54DE5" w:rsidP="00460272">
      <w:pPr>
        <w:numPr>
          <w:ilvl w:val="1"/>
          <w:numId w:val="17"/>
        </w:numPr>
        <w:rPr>
          <w:lang w:val="en-DE"/>
        </w:rPr>
      </w:pPr>
      <w:r>
        <w:rPr>
          <w:lang w:val="en-DE"/>
        </w:rPr>
        <w:t>Ansible uses a specific type of template called Jinja Templates (.j2)</w:t>
      </w:r>
      <w:r>
        <w:rPr>
          <w:lang w:val="en-DE"/>
        </w:rPr>
        <w:br/>
      </w:r>
    </w:p>
    <w:p w14:paraId="6134BB35" w14:textId="6FC8FF5B" w:rsidR="00460272" w:rsidRDefault="00F54DE5" w:rsidP="00460272">
      <w:pPr>
        <w:numPr>
          <w:ilvl w:val="1"/>
          <w:numId w:val="17"/>
        </w:numPr>
        <w:rPr>
          <w:lang w:val="en-DE"/>
        </w:rPr>
      </w:pPr>
      <w:r>
        <w:rPr>
          <w:lang w:val="en-DE"/>
        </w:rPr>
        <w:t>For the ansible code c</w:t>
      </w:r>
      <w:r w:rsidR="00460272">
        <w:rPr>
          <w:lang w:val="en-DE"/>
        </w:rPr>
        <w:t>heck the git repository</w:t>
      </w:r>
      <w:r w:rsidR="005258A5">
        <w:rPr>
          <w:lang w:val="en-DE"/>
        </w:rPr>
        <w:t xml:space="preserve"> for </w:t>
      </w:r>
      <w:r w:rsidR="005258A5">
        <w:rPr>
          <w:b/>
          <w:bCs/>
          <w:lang w:val="en-DE"/>
        </w:rPr>
        <w:t>ngnix.yml</w:t>
      </w:r>
      <w:r w:rsidR="005258A5">
        <w:rPr>
          <w:lang w:val="en-DE"/>
        </w:rPr>
        <w:t xml:space="preserve"> file</w:t>
      </w:r>
      <w:r w:rsidR="005258A5">
        <w:rPr>
          <w:lang w:val="en-DE"/>
        </w:rPr>
        <w:t>.</w:t>
      </w:r>
    </w:p>
    <w:p w14:paraId="64E3451D" w14:textId="77777777" w:rsidR="00573505" w:rsidRPr="00573505" w:rsidRDefault="00573505" w:rsidP="00573505">
      <w:pPr>
        <w:ind w:left="142"/>
      </w:pPr>
    </w:p>
    <w:p w14:paraId="289ED8FD" w14:textId="046F054C" w:rsidR="007C3611" w:rsidRDefault="007C3611" w:rsidP="003C588A">
      <w:pPr>
        <w:pStyle w:val="Heading2"/>
        <w:numPr>
          <w:ilvl w:val="0"/>
          <w:numId w:val="17"/>
        </w:numPr>
      </w:pPr>
      <w:r w:rsidRPr="007C3611">
        <w:t xml:space="preserve">Define variables in the playbook for application details and Nginx configuration </w:t>
      </w:r>
    </w:p>
    <w:p w14:paraId="3F6078A2" w14:textId="77777777" w:rsidR="005258A5" w:rsidRDefault="005258A5" w:rsidP="005258A5">
      <w:pPr>
        <w:numPr>
          <w:ilvl w:val="1"/>
          <w:numId w:val="17"/>
        </w:numPr>
        <w:rPr>
          <w:lang w:val="en-DE"/>
        </w:rPr>
      </w:pPr>
      <w:r>
        <w:rPr>
          <w:lang w:val="en-DE"/>
        </w:rPr>
        <w:t xml:space="preserve">Check the git repository for </w:t>
      </w:r>
      <w:r>
        <w:rPr>
          <w:b/>
          <w:bCs/>
          <w:lang w:val="en-DE"/>
        </w:rPr>
        <w:t>ngnix.yml</w:t>
      </w:r>
      <w:r>
        <w:rPr>
          <w:lang w:val="en-DE"/>
        </w:rPr>
        <w:t xml:space="preserve"> file.</w:t>
      </w:r>
    </w:p>
    <w:p w14:paraId="06A55481" w14:textId="77777777" w:rsidR="00573505" w:rsidRPr="00573505" w:rsidRDefault="00573505" w:rsidP="00573505">
      <w:pPr>
        <w:ind w:left="142"/>
      </w:pPr>
    </w:p>
    <w:p w14:paraId="66860960" w14:textId="7869E977" w:rsidR="007C3611" w:rsidRDefault="007C3611" w:rsidP="003C588A">
      <w:pPr>
        <w:pStyle w:val="Heading2"/>
        <w:numPr>
          <w:ilvl w:val="0"/>
          <w:numId w:val="17"/>
        </w:numPr>
      </w:pPr>
      <w:r w:rsidRPr="007C3611">
        <w:t xml:space="preserve">Include tasks in the playbook for installing Nginx, copying application files, deploying Nginx configuration, and enabling the Nginx site </w:t>
      </w:r>
    </w:p>
    <w:p w14:paraId="7300BF48" w14:textId="77777777" w:rsidR="005258A5" w:rsidRDefault="005258A5" w:rsidP="005258A5">
      <w:pPr>
        <w:numPr>
          <w:ilvl w:val="1"/>
          <w:numId w:val="17"/>
        </w:numPr>
        <w:rPr>
          <w:lang w:val="en-DE"/>
        </w:rPr>
      </w:pPr>
      <w:r>
        <w:rPr>
          <w:lang w:val="en-DE"/>
        </w:rPr>
        <w:t xml:space="preserve">Check the git repository for </w:t>
      </w:r>
      <w:r>
        <w:rPr>
          <w:b/>
          <w:bCs/>
          <w:lang w:val="en-DE"/>
        </w:rPr>
        <w:t>ngnix.yml</w:t>
      </w:r>
      <w:r>
        <w:rPr>
          <w:lang w:val="en-DE"/>
        </w:rPr>
        <w:t xml:space="preserve"> file.</w:t>
      </w:r>
    </w:p>
    <w:p w14:paraId="25C957F2" w14:textId="77777777" w:rsidR="00573505" w:rsidRPr="00573505" w:rsidRDefault="00573505" w:rsidP="00573505">
      <w:pPr>
        <w:ind w:left="142"/>
      </w:pPr>
    </w:p>
    <w:p w14:paraId="756DB6FA" w14:textId="5D0E8448" w:rsidR="005E146F" w:rsidRDefault="007C3611" w:rsidP="003C588A">
      <w:pPr>
        <w:pStyle w:val="Heading2"/>
        <w:numPr>
          <w:ilvl w:val="0"/>
          <w:numId w:val="17"/>
        </w:numPr>
      </w:pPr>
      <w:r w:rsidRPr="007C3611">
        <w:t>Execute the playbook to deploy the web application on the remote server</w:t>
      </w:r>
      <w:r>
        <w:t>.</w:t>
      </w:r>
    </w:p>
    <w:p w14:paraId="5C720DBE" w14:textId="6F26A4FE" w:rsidR="00947413" w:rsidRPr="00E945EB" w:rsidRDefault="002B27DB" w:rsidP="00E945EB">
      <w:pPr>
        <w:pStyle w:val="ListParagraph"/>
        <w:numPr>
          <w:ilvl w:val="0"/>
          <w:numId w:val="18"/>
        </w:numPr>
      </w:pPr>
      <w:r>
        <w:t>Run playbook</w:t>
      </w:r>
      <w:r>
        <w:br/>
      </w:r>
      <w:r w:rsidRPr="002B27DB">
        <w:rPr>
          <w:i/>
          <w:iCs/>
        </w:rPr>
        <w:t>% ansible-playbook -</w:t>
      </w:r>
      <w:proofErr w:type="spellStart"/>
      <w:r w:rsidRPr="002B27DB">
        <w:rPr>
          <w:i/>
          <w:iCs/>
        </w:rPr>
        <w:t>i</w:t>
      </w:r>
      <w:proofErr w:type="spellEnd"/>
      <w:r w:rsidRPr="002B27DB">
        <w:rPr>
          <w:i/>
          <w:iCs/>
        </w:rPr>
        <w:t xml:space="preserve"> inventory </w:t>
      </w:r>
      <w:proofErr w:type="spellStart"/>
      <w:r w:rsidRPr="002B27DB">
        <w:rPr>
          <w:i/>
          <w:iCs/>
        </w:rPr>
        <w:t>nginx.yml</w:t>
      </w:r>
      <w:proofErr w:type="spellEnd"/>
      <w:r>
        <w:rPr>
          <w:noProof/>
          <w:lang w:val="en-GB"/>
        </w:rPr>
        <w:drawing>
          <wp:inline distT="0" distB="0" distL="0" distR="0" wp14:anchorId="26275AFF" wp14:editId="7C96674C">
            <wp:extent cx="5731510" cy="2002155"/>
            <wp:effectExtent l="0" t="0" r="0" b="4445"/>
            <wp:docPr id="9325316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31650" name="Picture 3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2F9F" w14:textId="77777777" w:rsidR="00E945EB" w:rsidRPr="00947413" w:rsidRDefault="00E945EB" w:rsidP="00E945EB">
      <w:pPr>
        <w:pStyle w:val="ListParagraph"/>
        <w:ind w:left="432"/>
      </w:pPr>
    </w:p>
    <w:p w14:paraId="3BDAFFE1" w14:textId="5E6D5257" w:rsidR="002B27DB" w:rsidRPr="002B27DB" w:rsidRDefault="002B27DB" w:rsidP="002B27DB">
      <w:pPr>
        <w:pStyle w:val="ListParagraph"/>
        <w:ind w:left="432"/>
      </w:pPr>
      <w:r>
        <w:t>Verify Nginx server installation and restart</w:t>
      </w:r>
    </w:p>
    <w:p w14:paraId="6743C8D3" w14:textId="100CE3DF" w:rsidR="007D3FAA" w:rsidRDefault="002B27DB" w:rsidP="00E945EB">
      <w:pPr>
        <w:pStyle w:val="ListParagraph"/>
        <w:ind w:left="432"/>
      </w:pPr>
      <w:r w:rsidRPr="002B27DB">
        <w:rPr>
          <w:lang w:val="en-GB"/>
        </w:rPr>
        <w:drawing>
          <wp:inline distT="0" distB="0" distL="0" distR="0" wp14:anchorId="00DEA1BC" wp14:editId="6EF1F296">
            <wp:extent cx="5731510" cy="1624330"/>
            <wp:effectExtent l="0" t="0" r="0" b="1270"/>
            <wp:docPr id="16945115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11559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4FDF" w14:textId="77777777" w:rsidR="007D3FAA" w:rsidRDefault="007D3FAA" w:rsidP="00E945EB">
      <w:pPr>
        <w:ind w:left="0"/>
      </w:pPr>
    </w:p>
    <w:p w14:paraId="6096F472" w14:textId="5A92DCE4" w:rsidR="007D3FAA" w:rsidRDefault="00E945EB" w:rsidP="002B27DB">
      <w:pPr>
        <w:pStyle w:val="ListParagraph"/>
        <w:ind w:left="432"/>
      </w:pPr>
      <w:r>
        <w:t>Verify on the browser if t</w:t>
      </w:r>
      <w:r w:rsidR="007D3FAA">
        <w:t xml:space="preserve">he </w:t>
      </w:r>
      <w:proofErr w:type="spellStart"/>
      <w:r>
        <w:t>Web</w:t>
      </w:r>
      <w:r w:rsidR="007D3FAA">
        <w:t>Server</w:t>
      </w:r>
      <w:proofErr w:type="spellEnd"/>
      <w:r w:rsidR="007D3FAA">
        <w:t xml:space="preserve"> is online and application runs </w:t>
      </w:r>
      <w:r w:rsidR="007D3FAA">
        <w:sym w:font="Wingdings" w:char="F04A"/>
      </w:r>
    </w:p>
    <w:p w14:paraId="19ADC3F4" w14:textId="1E55E74B" w:rsidR="002B27DB" w:rsidRDefault="002B27DB" w:rsidP="002B27DB">
      <w:pPr>
        <w:pStyle w:val="ListParagraph"/>
        <w:ind w:left="432"/>
      </w:pPr>
      <w:r w:rsidRPr="002B27DB">
        <w:drawing>
          <wp:inline distT="0" distB="0" distL="0" distR="0" wp14:anchorId="6C433F5E" wp14:editId="0B70FB9A">
            <wp:extent cx="3148314" cy="1964121"/>
            <wp:effectExtent l="0" t="0" r="1905" b="4445"/>
            <wp:docPr id="1792475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754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997" cy="19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20C5" w14:textId="77777777" w:rsidR="002B27DB" w:rsidRDefault="002B27DB" w:rsidP="002B27DB">
      <w:pPr>
        <w:pStyle w:val="ListParagraph"/>
        <w:ind w:left="432"/>
      </w:pPr>
    </w:p>
    <w:p w14:paraId="246DD7B5" w14:textId="77777777" w:rsidR="00E945EB" w:rsidRDefault="00E945EB" w:rsidP="002B27DB">
      <w:pPr>
        <w:pStyle w:val="ListParagraph"/>
        <w:ind w:left="432"/>
      </w:pPr>
    </w:p>
    <w:p w14:paraId="0058F6C3" w14:textId="77777777" w:rsidR="00E945EB" w:rsidRDefault="00E945EB" w:rsidP="002B27DB">
      <w:pPr>
        <w:pStyle w:val="ListParagraph"/>
        <w:ind w:left="432"/>
      </w:pPr>
    </w:p>
    <w:p w14:paraId="2CCABA05" w14:textId="30252CC4" w:rsidR="00E945EB" w:rsidRDefault="003C588A" w:rsidP="003C588A">
      <w:pPr>
        <w:pStyle w:val="Heading2"/>
        <w:numPr>
          <w:ilvl w:val="0"/>
          <w:numId w:val="17"/>
        </w:numPr>
      </w:pPr>
      <w:r>
        <w:lastRenderedPageBreak/>
        <w:t>Rerun with better webserver template and modified config</w:t>
      </w:r>
    </w:p>
    <w:p w14:paraId="0CA7479C" w14:textId="77777777" w:rsidR="00E945EB" w:rsidRDefault="00E945EB" w:rsidP="002B27DB">
      <w:pPr>
        <w:pStyle w:val="ListParagraph"/>
        <w:ind w:left="432"/>
      </w:pPr>
    </w:p>
    <w:p w14:paraId="6C5F6AF4" w14:textId="2D288BAB" w:rsidR="002B27DB" w:rsidRPr="00574B7C" w:rsidRDefault="001268BB" w:rsidP="002B27DB">
      <w:pPr>
        <w:pStyle w:val="ListParagraph"/>
        <w:ind w:left="432"/>
        <w:rPr>
          <w:sz w:val="24"/>
          <w:szCs w:val="24"/>
        </w:rPr>
      </w:pPr>
      <w:r w:rsidRPr="00574B7C">
        <w:rPr>
          <w:sz w:val="24"/>
          <w:szCs w:val="24"/>
          <w:highlight w:val="yellow"/>
        </w:rPr>
        <w:sym w:font="Wingdings" w:char="F04A"/>
      </w:r>
      <w:r w:rsidRPr="00574B7C">
        <w:rPr>
          <w:sz w:val="24"/>
          <w:szCs w:val="24"/>
          <w:highlight w:val="yellow"/>
        </w:rPr>
        <w:t xml:space="preserve"> Rerun Playbook with a better website template</w:t>
      </w:r>
      <w:r w:rsidR="00574B7C" w:rsidRPr="00574B7C">
        <w:rPr>
          <w:sz w:val="24"/>
          <w:szCs w:val="24"/>
          <w:highlight w:val="yellow"/>
        </w:rPr>
        <w:t xml:space="preserve"> and a dedicated directory for </w:t>
      </w:r>
      <w:proofErr w:type="gramStart"/>
      <w:r w:rsidR="00574B7C" w:rsidRPr="00574B7C">
        <w:rPr>
          <w:sz w:val="24"/>
          <w:szCs w:val="24"/>
          <w:highlight w:val="yellow"/>
        </w:rPr>
        <w:t>Templates(</w:t>
      </w:r>
      <w:proofErr w:type="gramEnd"/>
      <w:r w:rsidR="00574B7C" w:rsidRPr="00574B7C">
        <w:rPr>
          <w:sz w:val="24"/>
          <w:szCs w:val="24"/>
          <w:highlight w:val="yellow"/>
        </w:rPr>
        <w:t>Sample Jinja template copied)</w:t>
      </w:r>
      <w:r w:rsidRPr="00574B7C">
        <w:rPr>
          <w:sz w:val="24"/>
          <w:szCs w:val="24"/>
          <w:highlight w:val="yellow"/>
        </w:rPr>
        <w:t xml:space="preserve"> </w:t>
      </w:r>
      <w:r w:rsidRPr="00574B7C">
        <w:rPr>
          <w:sz w:val="24"/>
          <w:szCs w:val="24"/>
          <w:highlight w:val="yellow"/>
        </w:rPr>
        <w:sym w:font="Wingdings" w:char="F04A"/>
      </w:r>
    </w:p>
    <w:p w14:paraId="080F10A5" w14:textId="6D87A1AD" w:rsidR="001268BB" w:rsidRDefault="00574B7C" w:rsidP="002B27DB">
      <w:pPr>
        <w:pStyle w:val="ListParagraph"/>
        <w:ind w:left="432"/>
      </w:pPr>
      <w:r w:rsidRPr="00574B7C">
        <w:drawing>
          <wp:inline distT="0" distB="0" distL="0" distR="0" wp14:anchorId="075268B4" wp14:editId="6EBBB3A4">
            <wp:extent cx="5731510" cy="2364105"/>
            <wp:effectExtent l="0" t="0" r="0" b="0"/>
            <wp:docPr id="671489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890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0DF1" w14:textId="77777777" w:rsidR="001268BB" w:rsidRDefault="001268BB" w:rsidP="002B27DB">
      <w:pPr>
        <w:pStyle w:val="ListParagraph"/>
        <w:ind w:left="432"/>
      </w:pPr>
    </w:p>
    <w:p w14:paraId="7362EBD2" w14:textId="53278BEE" w:rsidR="007D3FAA" w:rsidRDefault="007D3FAA" w:rsidP="002B27DB">
      <w:pPr>
        <w:pStyle w:val="ListParagraph"/>
        <w:ind w:left="432"/>
      </w:pPr>
      <w:r w:rsidRPr="007D3FAA">
        <w:rPr>
          <w:highlight w:val="yellow"/>
        </w:rPr>
        <w:t xml:space="preserve">The blog site is online </w:t>
      </w:r>
      <w:r w:rsidRPr="007D3FAA">
        <w:rPr>
          <w:highlight w:val="yellow"/>
        </w:rPr>
        <w:sym w:font="Wingdings" w:char="F04A"/>
      </w:r>
      <w:r w:rsidRPr="007D3FAA">
        <w:rPr>
          <w:highlight w:val="yellow"/>
        </w:rPr>
        <w:t xml:space="preserve"> !!!</w:t>
      </w:r>
    </w:p>
    <w:p w14:paraId="0EEACA99" w14:textId="253E871A" w:rsidR="001268BB" w:rsidRDefault="007D3FAA" w:rsidP="002B27DB">
      <w:pPr>
        <w:pStyle w:val="ListParagraph"/>
        <w:ind w:left="432"/>
      </w:pPr>
      <w:r>
        <w:rPr>
          <w:noProof/>
        </w:rPr>
        <w:drawing>
          <wp:inline distT="0" distB="0" distL="0" distR="0" wp14:anchorId="6AD1C689" wp14:editId="4EF233D4">
            <wp:extent cx="5370654" cy="3254762"/>
            <wp:effectExtent l="0" t="0" r="1905" b="0"/>
            <wp:docPr id="12420471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47110" name="Picture 4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2878" cy="32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0E9B" w14:textId="77777777" w:rsidR="001268BB" w:rsidRPr="002B27DB" w:rsidRDefault="001268BB" w:rsidP="002B27DB">
      <w:pPr>
        <w:pStyle w:val="ListParagraph"/>
        <w:ind w:left="432"/>
      </w:pPr>
    </w:p>
    <w:p w14:paraId="6605CB59" w14:textId="46720911" w:rsidR="00F33E74" w:rsidRDefault="00F33E74" w:rsidP="003C588A">
      <w:pPr>
        <w:pStyle w:val="Heading2"/>
        <w:rPr>
          <w:lang w:val="en-GB"/>
        </w:rPr>
      </w:pPr>
      <w:r>
        <w:rPr>
          <w:lang w:val="en-GB"/>
        </w:rPr>
        <w:br/>
        <w:t>Conclusion / Result</w:t>
      </w:r>
    </w:p>
    <w:p w14:paraId="252C5718" w14:textId="77777777" w:rsidR="001A3C59" w:rsidRPr="003C588A" w:rsidRDefault="00F33E74" w:rsidP="00F33E74">
      <w:pPr>
        <w:rPr>
          <w:sz w:val="24"/>
          <w:szCs w:val="24"/>
          <w:lang w:val="en-GB"/>
        </w:rPr>
      </w:pPr>
      <w:r w:rsidRPr="003C588A">
        <w:rPr>
          <w:sz w:val="24"/>
          <w:szCs w:val="24"/>
          <w:lang w:val="en-GB"/>
        </w:rPr>
        <w:t xml:space="preserve">Successfully </w:t>
      </w:r>
      <w:r w:rsidR="001A3C59" w:rsidRPr="003C588A">
        <w:rPr>
          <w:sz w:val="24"/>
          <w:szCs w:val="24"/>
          <w:lang w:val="en-GB"/>
        </w:rPr>
        <w:t xml:space="preserve">ran an ansible playbook to </w:t>
      </w:r>
    </w:p>
    <w:p w14:paraId="4C6A4DDB" w14:textId="70AC7AB2" w:rsidR="001A3C59" w:rsidRPr="003C588A" w:rsidRDefault="001A3C59" w:rsidP="001A3C59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3C588A">
        <w:rPr>
          <w:sz w:val="24"/>
          <w:szCs w:val="24"/>
          <w:lang w:val="en-GB"/>
        </w:rPr>
        <w:t xml:space="preserve">connect to a remote EC2 instance </w:t>
      </w:r>
    </w:p>
    <w:p w14:paraId="72788D48" w14:textId="286BD7A0" w:rsidR="00F33E74" w:rsidRPr="003C588A" w:rsidRDefault="001A3C59" w:rsidP="001A3C59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3C588A">
        <w:rPr>
          <w:sz w:val="24"/>
          <w:szCs w:val="24"/>
          <w:lang w:val="en-GB"/>
        </w:rPr>
        <w:t>Configure and Install Nginx server on the remote</w:t>
      </w:r>
    </w:p>
    <w:p w14:paraId="2F8B0B17" w14:textId="527327E7" w:rsidR="001A3C59" w:rsidRPr="003C588A" w:rsidRDefault="001A3C59" w:rsidP="001A3C59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3C588A">
        <w:rPr>
          <w:sz w:val="24"/>
          <w:szCs w:val="24"/>
          <w:lang w:val="en-GB"/>
        </w:rPr>
        <w:t>Copy the templates and website files to remote</w:t>
      </w:r>
    </w:p>
    <w:p w14:paraId="6074BC14" w14:textId="2BB4820C" w:rsidR="001A3C59" w:rsidRPr="003C588A" w:rsidRDefault="001A3C59" w:rsidP="001A3C59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3C588A">
        <w:rPr>
          <w:sz w:val="24"/>
          <w:szCs w:val="24"/>
          <w:lang w:val="en-GB"/>
        </w:rPr>
        <w:t>Enable Nginx server</w:t>
      </w:r>
    </w:p>
    <w:p w14:paraId="2C495286" w14:textId="12D32FD7" w:rsidR="001A3C59" w:rsidRPr="003C588A" w:rsidRDefault="001A3C59" w:rsidP="001A3C59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3C588A">
        <w:rPr>
          <w:sz w:val="24"/>
          <w:szCs w:val="24"/>
          <w:lang w:val="en-GB"/>
        </w:rPr>
        <w:t xml:space="preserve">Update and run application config </w:t>
      </w:r>
      <w:r w:rsidR="00E945EB" w:rsidRPr="003C588A">
        <w:rPr>
          <w:sz w:val="24"/>
          <w:szCs w:val="24"/>
          <w:lang w:val="en-GB"/>
        </w:rPr>
        <w:t>successfully!!</w:t>
      </w:r>
      <w:r w:rsidRPr="003C588A">
        <w:rPr>
          <w:sz w:val="24"/>
          <w:szCs w:val="24"/>
          <w:lang w:val="en-GB"/>
        </w:rPr>
        <w:t xml:space="preserve"> </w:t>
      </w:r>
    </w:p>
    <w:sectPr w:rsidR="001A3C59" w:rsidRPr="003C588A" w:rsidSect="00611B0F">
      <w:footerReference w:type="default" r:id="rId17"/>
      <w:headerReference w:type="first" r:id="rId1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032B9" w14:textId="77777777" w:rsidR="00E42E1C" w:rsidRDefault="00E42E1C">
      <w:r>
        <w:separator/>
      </w:r>
    </w:p>
    <w:p w14:paraId="2FA6D9E5" w14:textId="77777777" w:rsidR="00E42E1C" w:rsidRDefault="00E42E1C"/>
  </w:endnote>
  <w:endnote w:type="continuationSeparator" w:id="0">
    <w:p w14:paraId="792A1733" w14:textId="77777777" w:rsidR="00E42E1C" w:rsidRDefault="00E42E1C">
      <w:r>
        <w:continuationSeparator/>
      </w:r>
    </w:p>
    <w:p w14:paraId="5EC8EAE6" w14:textId="77777777" w:rsidR="00E42E1C" w:rsidRDefault="00E42E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354"/>
      <w:gridCol w:w="6318"/>
      <w:gridCol w:w="1354"/>
    </w:tblGrid>
    <w:tr w:rsidR="00907CBB" w14:paraId="1F7EF6BA" w14:textId="77777777" w:rsidTr="00B87079">
      <w:sdt>
        <w:sdtPr>
          <w:alias w:val="Enter date:"/>
          <w:tag w:val="Enter date:"/>
          <w:id w:val="-666626265"/>
          <w:placeholder>
            <w:docPart w:val="E2DCC19975B21346B249B99249DDDEF6"/>
          </w:placeholder>
          <w:temporary/>
          <w:showingPlcHdr/>
        </w:sdtPr>
        <w:sdtContent>
          <w:tc>
            <w:tcPr>
              <w:tcW w:w="750" w:type="pct"/>
            </w:tcPr>
            <w:p w14:paraId="6CE566E5" w14:textId="77777777" w:rsidR="00907CBB" w:rsidRDefault="00B87079">
              <w:pPr>
                <w:pStyle w:val="Footer"/>
              </w:pPr>
              <w:r>
                <w:rPr>
                  <w:lang w:val="en-GB" w:bidi="en-GB"/>
                </w:rPr>
                <w:t>Date</w:t>
              </w:r>
            </w:p>
          </w:tc>
        </w:sdtContent>
      </w:sdt>
      <w:tc>
        <w:tcPr>
          <w:tcW w:w="3500" w:type="pct"/>
        </w:tcPr>
        <w:p w14:paraId="37A94D1D" w14:textId="021C7A4F" w:rsidR="00907CBB" w:rsidRDefault="00000000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CF8DC28A88919B4DA5A243C88F47C70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C556CD">
                <w:t>Project Agenda</w:t>
              </w:r>
            </w:sdtContent>
          </w:sdt>
        </w:p>
      </w:tc>
      <w:tc>
        <w:tcPr>
          <w:tcW w:w="750" w:type="pct"/>
        </w:tcPr>
        <w:p w14:paraId="750016FE" w14:textId="77777777" w:rsidR="00907CBB" w:rsidRDefault="00107CB6">
          <w:pPr>
            <w:pStyle w:val="Footer"/>
            <w:jc w:val="right"/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PAGE  \* Arabic </w:instrText>
          </w:r>
          <w:r>
            <w:rPr>
              <w:lang w:val="en-GB" w:bidi="en-GB"/>
            </w:rPr>
            <w:fldChar w:fldCharType="separate"/>
          </w:r>
          <w:r w:rsidR="00EF7A08">
            <w:rPr>
              <w:noProof/>
              <w:lang w:val="en-GB" w:bidi="en-GB"/>
            </w:rPr>
            <w:t>3</w:t>
          </w:r>
          <w:r>
            <w:rPr>
              <w:lang w:val="en-GB" w:bidi="en-GB"/>
            </w:rPr>
            <w:fldChar w:fldCharType="end"/>
          </w:r>
        </w:p>
      </w:tc>
    </w:tr>
  </w:tbl>
  <w:p w14:paraId="64CBF8FD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5F17D" w14:textId="77777777" w:rsidR="00E42E1C" w:rsidRDefault="00E42E1C">
      <w:r>
        <w:separator/>
      </w:r>
    </w:p>
    <w:p w14:paraId="3CADF824" w14:textId="77777777" w:rsidR="00E42E1C" w:rsidRDefault="00E42E1C"/>
  </w:footnote>
  <w:footnote w:type="continuationSeparator" w:id="0">
    <w:p w14:paraId="41023A92" w14:textId="77777777" w:rsidR="00E42E1C" w:rsidRDefault="00E42E1C">
      <w:r>
        <w:continuationSeparator/>
      </w:r>
    </w:p>
    <w:p w14:paraId="0D8DD4F9" w14:textId="77777777" w:rsidR="00E42E1C" w:rsidRDefault="00E42E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683B5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C7682C" wp14:editId="35F42A6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1660243A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&#13;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&#13;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&#13;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9A11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2E203A"/>
    <w:multiLevelType w:val="hybridMultilevel"/>
    <w:tmpl w:val="FB9649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F7F297E"/>
    <w:multiLevelType w:val="hybridMultilevel"/>
    <w:tmpl w:val="E9EC99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1FD5AF9"/>
    <w:multiLevelType w:val="hybridMultilevel"/>
    <w:tmpl w:val="D7821FAC"/>
    <w:lvl w:ilvl="0" w:tplc="E0140B32">
      <w:numFmt w:val="bullet"/>
      <w:lvlText w:val=""/>
      <w:lvlJc w:val="left"/>
      <w:pPr>
        <w:ind w:left="432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13D9222D"/>
    <w:multiLevelType w:val="hybridMultilevel"/>
    <w:tmpl w:val="9F0048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D721C"/>
    <w:multiLevelType w:val="multilevel"/>
    <w:tmpl w:val="C6FE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97762"/>
    <w:multiLevelType w:val="multilevel"/>
    <w:tmpl w:val="5F4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0006A"/>
    <w:multiLevelType w:val="hybridMultilevel"/>
    <w:tmpl w:val="63AC4DCA"/>
    <w:lvl w:ilvl="0" w:tplc="F56615F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52" w:hanging="360"/>
      </w:pPr>
    </w:lvl>
    <w:lvl w:ilvl="2" w:tplc="0809001B">
      <w:start w:val="1"/>
      <w:numFmt w:val="lowerRoman"/>
      <w:lvlText w:val="%3."/>
      <w:lvlJc w:val="right"/>
      <w:pPr>
        <w:ind w:left="1872" w:hanging="180"/>
      </w:pPr>
    </w:lvl>
    <w:lvl w:ilvl="3" w:tplc="0809000F" w:tentative="1">
      <w:start w:val="1"/>
      <w:numFmt w:val="decimal"/>
      <w:lvlText w:val="%4."/>
      <w:lvlJc w:val="left"/>
      <w:pPr>
        <w:ind w:left="2592" w:hanging="360"/>
      </w:pPr>
    </w:lvl>
    <w:lvl w:ilvl="4" w:tplc="08090019" w:tentative="1">
      <w:start w:val="1"/>
      <w:numFmt w:val="lowerLetter"/>
      <w:lvlText w:val="%5."/>
      <w:lvlJc w:val="left"/>
      <w:pPr>
        <w:ind w:left="3312" w:hanging="360"/>
      </w:pPr>
    </w:lvl>
    <w:lvl w:ilvl="5" w:tplc="0809001B" w:tentative="1">
      <w:start w:val="1"/>
      <w:numFmt w:val="lowerRoman"/>
      <w:lvlText w:val="%6."/>
      <w:lvlJc w:val="right"/>
      <w:pPr>
        <w:ind w:left="4032" w:hanging="180"/>
      </w:pPr>
    </w:lvl>
    <w:lvl w:ilvl="6" w:tplc="0809000F" w:tentative="1">
      <w:start w:val="1"/>
      <w:numFmt w:val="decimal"/>
      <w:lvlText w:val="%7."/>
      <w:lvlJc w:val="left"/>
      <w:pPr>
        <w:ind w:left="4752" w:hanging="360"/>
      </w:pPr>
    </w:lvl>
    <w:lvl w:ilvl="7" w:tplc="08090019" w:tentative="1">
      <w:start w:val="1"/>
      <w:numFmt w:val="lowerLetter"/>
      <w:lvlText w:val="%8."/>
      <w:lvlJc w:val="left"/>
      <w:pPr>
        <w:ind w:left="5472" w:hanging="360"/>
      </w:pPr>
    </w:lvl>
    <w:lvl w:ilvl="8" w:tplc="0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79CE185F"/>
    <w:multiLevelType w:val="multilevel"/>
    <w:tmpl w:val="7A6E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405015">
    <w:abstractNumId w:val="9"/>
  </w:num>
  <w:num w:numId="2" w16cid:durableId="795686506">
    <w:abstractNumId w:val="14"/>
  </w:num>
  <w:num w:numId="3" w16cid:durableId="478958125">
    <w:abstractNumId w:val="7"/>
  </w:num>
  <w:num w:numId="4" w16cid:durableId="292716316">
    <w:abstractNumId w:val="6"/>
  </w:num>
  <w:num w:numId="5" w16cid:durableId="694967881">
    <w:abstractNumId w:val="5"/>
  </w:num>
  <w:num w:numId="6" w16cid:durableId="104663713">
    <w:abstractNumId w:val="4"/>
  </w:num>
  <w:num w:numId="7" w16cid:durableId="403920869">
    <w:abstractNumId w:val="8"/>
  </w:num>
  <w:num w:numId="8" w16cid:durableId="1495491850">
    <w:abstractNumId w:val="3"/>
  </w:num>
  <w:num w:numId="9" w16cid:durableId="1388070181">
    <w:abstractNumId w:val="2"/>
  </w:num>
  <w:num w:numId="10" w16cid:durableId="122045274">
    <w:abstractNumId w:val="1"/>
  </w:num>
  <w:num w:numId="11" w16cid:durableId="341667674">
    <w:abstractNumId w:val="0"/>
  </w:num>
  <w:num w:numId="12" w16cid:durableId="1637683610">
    <w:abstractNumId w:val="16"/>
  </w:num>
  <w:num w:numId="13" w16cid:durableId="919601585">
    <w:abstractNumId w:val="13"/>
  </w:num>
  <w:num w:numId="14" w16cid:durableId="348871924">
    <w:abstractNumId w:val="18"/>
  </w:num>
  <w:num w:numId="15" w16cid:durableId="1083263728">
    <w:abstractNumId w:val="11"/>
  </w:num>
  <w:num w:numId="16" w16cid:durableId="879558949">
    <w:abstractNumId w:val="15"/>
  </w:num>
  <w:num w:numId="17" w16cid:durableId="418060172">
    <w:abstractNumId w:val="17"/>
  </w:num>
  <w:num w:numId="18" w16cid:durableId="589776259">
    <w:abstractNumId w:val="12"/>
  </w:num>
  <w:num w:numId="19" w16cid:durableId="1573157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CD"/>
    <w:rsid w:val="000266CF"/>
    <w:rsid w:val="00067E02"/>
    <w:rsid w:val="000A0ABB"/>
    <w:rsid w:val="000B2B1E"/>
    <w:rsid w:val="000D3C14"/>
    <w:rsid w:val="000E79F3"/>
    <w:rsid w:val="00107CB6"/>
    <w:rsid w:val="001268BB"/>
    <w:rsid w:val="0013333F"/>
    <w:rsid w:val="00147E34"/>
    <w:rsid w:val="001855D0"/>
    <w:rsid w:val="00193898"/>
    <w:rsid w:val="001A3C59"/>
    <w:rsid w:val="002B21AE"/>
    <w:rsid w:val="002B27DB"/>
    <w:rsid w:val="002B2B09"/>
    <w:rsid w:val="00312DD5"/>
    <w:rsid w:val="0033593E"/>
    <w:rsid w:val="003C588A"/>
    <w:rsid w:val="004464A0"/>
    <w:rsid w:val="004534A5"/>
    <w:rsid w:val="004566FA"/>
    <w:rsid w:val="00460272"/>
    <w:rsid w:val="004943F6"/>
    <w:rsid w:val="00495232"/>
    <w:rsid w:val="004A4EC4"/>
    <w:rsid w:val="004B66E1"/>
    <w:rsid w:val="004F596A"/>
    <w:rsid w:val="005258A5"/>
    <w:rsid w:val="005331CA"/>
    <w:rsid w:val="005370D3"/>
    <w:rsid w:val="005504AE"/>
    <w:rsid w:val="00573505"/>
    <w:rsid w:val="00574B7C"/>
    <w:rsid w:val="005E146F"/>
    <w:rsid w:val="00611B0F"/>
    <w:rsid w:val="00640382"/>
    <w:rsid w:val="00660B21"/>
    <w:rsid w:val="0067418A"/>
    <w:rsid w:val="006B09AE"/>
    <w:rsid w:val="006F490A"/>
    <w:rsid w:val="00714CE5"/>
    <w:rsid w:val="00736E05"/>
    <w:rsid w:val="00781267"/>
    <w:rsid w:val="007C3611"/>
    <w:rsid w:val="007D3FAA"/>
    <w:rsid w:val="00822A8D"/>
    <w:rsid w:val="00831731"/>
    <w:rsid w:val="008471A3"/>
    <w:rsid w:val="00852FE0"/>
    <w:rsid w:val="00860F3A"/>
    <w:rsid w:val="00874542"/>
    <w:rsid w:val="0087717D"/>
    <w:rsid w:val="008E5FCA"/>
    <w:rsid w:val="008F76D8"/>
    <w:rsid w:val="00907CBB"/>
    <w:rsid w:val="00913AE4"/>
    <w:rsid w:val="00947413"/>
    <w:rsid w:val="00976A9B"/>
    <w:rsid w:val="0099384F"/>
    <w:rsid w:val="009977BF"/>
    <w:rsid w:val="009A32A1"/>
    <w:rsid w:val="009E56CA"/>
    <w:rsid w:val="00A035BF"/>
    <w:rsid w:val="00A72CC5"/>
    <w:rsid w:val="00B4582B"/>
    <w:rsid w:val="00B55F12"/>
    <w:rsid w:val="00B85515"/>
    <w:rsid w:val="00B864D6"/>
    <w:rsid w:val="00B87079"/>
    <w:rsid w:val="00BB022B"/>
    <w:rsid w:val="00C41938"/>
    <w:rsid w:val="00C5447F"/>
    <w:rsid w:val="00C556CD"/>
    <w:rsid w:val="00C64B77"/>
    <w:rsid w:val="00CB5473"/>
    <w:rsid w:val="00CE1F3A"/>
    <w:rsid w:val="00CE2C38"/>
    <w:rsid w:val="00D62E34"/>
    <w:rsid w:val="00D6587B"/>
    <w:rsid w:val="00D94F67"/>
    <w:rsid w:val="00D9674F"/>
    <w:rsid w:val="00DA0B66"/>
    <w:rsid w:val="00DA1CA5"/>
    <w:rsid w:val="00E279B8"/>
    <w:rsid w:val="00E42E1C"/>
    <w:rsid w:val="00E67D21"/>
    <w:rsid w:val="00E756E6"/>
    <w:rsid w:val="00E769D2"/>
    <w:rsid w:val="00E945EB"/>
    <w:rsid w:val="00EA05B8"/>
    <w:rsid w:val="00EB203B"/>
    <w:rsid w:val="00EC441A"/>
    <w:rsid w:val="00ED1804"/>
    <w:rsid w:val="00EF7A08"/>
    <w:rsid w:val="00F22742"/>
    <w:rsid w:val="00F2311E"/>
    <w:rsid w:val="00F33E74"/>
    <w:rsid w:val="00F54DE5"/>
    <w:rsid w:val="00FA4CD4"/>
    <w:rsid w:val="00F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C76AE6F"/>
  <w15:docId w15:val="{0BE40B5B-8866-9446-B74A-77AD7B29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A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0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D3C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C14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F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90A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90A"/>
    <w:rPr>
      <w:rFonts w:ascii="Consolas" w:hAnsi="Consolas" w:cs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B66E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B66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66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ravankumar/Library/Containers/com.microsoft.Word/Data/Library/Application%20Support/Microsoft/Office/16.0/DTS/Search/%7b4659B7F0-F080-5B48-94FD-E1215CAB69F0%7dtf0399204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5E456786826046B75353D52493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25946-7D51-0942-AB01-CB676D9D9445}"/>
      </w:docPartPr>
      <w:docPartBody>
        <w:p w:rsidR="005E3934" w:rsidRDefault="00000000">
          <w:pPr>
            <w:pStyle w:val="4E5E456786826046B75353D524934582"/>
          </w:pPr>
          <w:r w:rsidRPr="00611B0F">
            <w:rPr>
              <w:lang w:val="en-GB" w:bidi="en-GB"/>
            </w:rPr>
            <w:t>Presented by:</w:t>
          </w:r>
        </w:p>
      </w:docPartBody>
    </w:docPart>
    <w:docPart>
      <w:docPartPr>
        <w:name w:val="1EB7FE5FC8888F49846A3AD6A6E6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72C7-A919-1B42-8985-D2AD3D5209EA}"/>
      </w:docPartPr>
      <w:docPartBody>
        <w:p w:rsidR="005E3934" w:rsidRDefault="00000000">
          <w:pPr>
            <w:pStyle w:val="1EB7FE5FC8888F49846A3AD6A6E6B85B"/>
          </w:pPr>
          <w:r w:rsidRPr="00611B0F">
            <w:rPr>
              <w:lang w:val="en-GB" w:bidi="en-GB"/>
            </w:rPr>
            <w:t>Your name</w:t>
          </w:r>
        </w:p>
      </w:docPartBody>
    </w:docPart>
    <w:docPart>
      <w:docPartPr>
        <w:name w:val="0F925E4415093C40836341CD4DC68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E69D8-208B-C448-993E-14104A606DA6}"/>
      </w:docPartPr>
      <w:docPartBody>
        <w:p w:rsidR="005E3934" w:rsidRDefault="00000000">
          <w:pPr>
            <w:pStyle w:val="0F925E4415093C40836341CD4DC68998"/>
          </w:pPr>
          <w:r w:rsidRPr="00611B0F">
            <w:rPr>
              <w:lang w:val="en-GB" w:bidi="en-GB"/>
            </w:rPr>
            <w:t>company name</w:t>
          </w:r>
        </w:p>
      </w:docPartBody>
    </w:docPart>
    <w:docPart>
      <w:docPartPr>
        <w:name w:val="370E4916C1FC8140AFDD004C8A3FA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473EA-B0C2-7542-B51D-6AE256A21250}"/>
      </w:docPartPr>
      <w:docPartBody>
        <w:p w:rsidR="005E3934" w:rsidRDefault="00000000">
          <w:pPr>
            <w:pStyle w:val="370E4916C1FC8140AFDD004C8A3FABFE"/>
          </w:pPr>
          <w:r w:rsidRPr="00611B0F">
            <w:rPr>
              <w:lang w:val="en-GB" w:bidi="en-GB"/>
            </w:rPr>
            <w:t>Company address</w:t>
          </w:r>
        </w:p>
      </w:docPartBody>
    </w:docPart>
    <w:docPart>
      <w:docPartPr>
        <w:name w:val="8773A04091370E4FB0882AF9C0F5A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8D1E7-6A90-5E49-A683-2B4148BFDFD0}"/>
      </w:docPartPr>
      <w:docPartBody>
        <w:p w:rsidR="005E3934" w:rsidRDefault="00000000">
          <w:pPr>
            <w:pStyle w:val="8773A04091370E4FB0882AF9C0F5A62F"/>
          </w:pPr>
          <w:r w:rsidRPr="00611B0F">
            <w:rPr>
              <w:lang w:val="en-GB" w:bidi="en-GB"/>
            </w:rPr>
            <w:t>Project Communication Plan</w:t>
          </w:r>
        </w:p>
      </w:docPartBody>
    </w:docPart>
    <w:docPart>
      <w:docPartPr>
        <w:name w:val="E2DCC19975B21346B249B99249DDD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7591-5A8C-F94A-B338-FF46EB1B9346}"/>
      </w:docPartPr>
      <w:docPartBody>
        <w:p w:rsidR="005E3934" w:rsidRDefault="00000000">
          <w:pPr>
            <w:pStyle w:val="E2DCC19975B21346B249B99249DDDEF6"/>
          </w:pPr>
          <w:r w:rsidRPr="00611B0F">
            <w:rPr>
              <w:lang w:val="en-GB" w:bidi="en-GB"/>
            </w:rPr>
            <w:t>Lead name</w:t>
          </w:r>
        </w:p>
      </w:docPartBody>
    </w:docPart>
    <w:docPart>
      <w:docPartPr>
        <w:name w:val="CF8DC28A88919B4DA5A243C88F47C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0AC80-6DAF-2E4B-895C-3F3227D1B0CC}"/>
      </w:docPartPr>
      <w:docPartBody>
        <w:p w:rsidR="005E3934" w:rsidRDefault="00000000">
          <w:pPr>
            <w:pStyle w:val="CF8DC28A88919B4DA5A243C88F47C70C"/>
          </w:pPr>
          <w:r w:rsidRPr="00611B0F">
            <w:rPr>
              <w:lang w:val="en-GB" w:bidi="en-GB"/>
            </w:rP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C9"/>
    <w:rsid w:val="000E79F3"/>
    <w:rsid w:val="00156AE7"/>
    <w:rsid w:val="005E3934"/>
    <w:rsid w:val="0067418A"/>
    <w:rsid w:val="00703516"/>
    <w:rsid w:val="00821C6C"/>
    <w:rsid w:val="009649C9"/>
    <w:rsid w:val="009E56CA"/>
    <w:rsid w:val="00CD6EA6"/>
    <w:rsid w:val="00F5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5E456786826046B75353D524934582">
    <w:name w:val="4E5E456786826046B75353D524934582"/>
  </w:style>
  <w:style w:type="paragraph" w:customStyle="1" w:styleId="1EB7FE5FC8888F49846A3AD6A6E6B85B">
    <w:name w:val="1EB7FE5FC8888F49846A3AD6A6E6B85B"/>
  </w:style>
  <w:style w:type="paragraph" w:customStyle="1" w:styleId="0F925E4415093C40836341CD4DC68998">
    <w:name w:val="0F925E4415093C40836341CD4DC68998"/>
  </w:style>
  <w:style w:type="paragraph" w:customStyle="1" w:styleId="370E4916C1FC8140AFDD004C8A3FABFE">
    <w:name w:val="370E4916C1FC8140AFDD004C8A3FABFE"/>
  </w:style>
  <w:style w:type="paragraph" w:customStyle="1" w:styleId="8773A04091370E4FB0882AF9C0F5A62F">
    <w:name w:val="8773A04091370E4FB0882AF9C0F5A6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E2DCC19975B21346B249B99249DDDEF6">
    <w:name w:val="E2DCC19975B21346B249B99249DDDEF6"/>
  </w:style>
  <w:style w:type="paragraph" w:customStyle="1" w:styleId="CF8DC28A88919B4DA5A243C88F47C70C">
    <w:name w:val="CF8DC28A88919B4DA5A243C88F47C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8FD55-2316-7048-BE49-BE9390039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{4659B7F0-F080-5B48-94FD-E1215CAB69F0}tf03992044_win32.dotx</Template>
  <TotalTime>403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 kumar</dc:creator>
  <cp:keywords>Project Agenda</cp:keywords>
  <dc:description>Venkata Sravan Kumar Chivukula</dc:description>
  <cp:lastModifiedBy>Venkata Sravan Kumar Chivukula</cp:lastModifiedBy>
  <cp:revision>15</cp:revision>
  <dcterms:created xsi:type="dcterms:W3CDTF">2025-01-11T10:12:00Z</dcterms:created>
  <dcterms:modified xsi:type="dcterms:W3CDTF">2025-01-12T15:48:00Z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